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AC35" w14:textId="6C0DBC59" w:rsidR="00421DEC" w:rsidRDefault="00CB41ED" w:rsidP="00421DEC">
      <w:pPr>
        <w:pStyle w:val="Title"/>
      </w:pPr>
      <w:r>
        <w:t>Izzy Burrito</w:t>
      </w:r>
    </w:p>
    <w:p w14:paraId="77BE691B" w14:textId="76DBAAAC" w:rsidR="00421DEC" w:rsidRDefault="00EC001E" w:rsidP="00421DEC">
      <w:r>
        <w:t xml:space="preserve">Serves </w:t>
      </w:r>
      <w:r w:rsidR="00CB41ED">
        <w:t>2 with leftovers</w:t>
      </w:r>
      <w:r w:rsidR="00421DEC">
        <w:t xml:space="preserve"> | </w:t>
      </w:r>
      <w:r>
        <w:t>1</w:t>
      </w:r>
      <w:r w:rsidR="002C79F3">
        <w:t xml:space="preserve"> </w:t>
      </w:r>
      <w:proofErr w:type="spellStart"/>
      <w:r>
        <w:t>hr</w:t>
      </w:r>
      <w:proofErr w:type="spellEnd"/>
    </w:p>
    <w:p w14:paraId="5ED33AC0" w14:textId="77777777" w:rsidR="00421DEC" w:rsidRDefault="00421DEC" w:rsidP="00421DEC">
      <w:pPr>
        <w:pStyle w:val="Heading1"/>
        <w:rPr>
          <w:sz w:val="24"/>
        </w:rPr>
        <w:sectPr w:rsidR="00421DEC">
          <w:footerReference w:type="default" r:id="rId7"/>
          <w:pgSz w:w="12240" w:h="15840" w:code="1"/>
          <w:pgMar w:top="720" w:right="720" w:bottom="720" w:left="720" w:header="432" w:footer="720" w:gutter="0"/>
          <w:cols w:space="720"/>
          <w:titlePg/>
          <w:docGrid w:linePitch="408"/>
        </w:sectPr>
      </w:pPr>
    </w:p>
    <w:p w14:paraId="6881C106" w14:textId="77777777" w:rsidR="00421DEC" w:rsidRPr="00703433" w:rsidRDefault="00421DEC" w:rsidP="00421DEC">
      <w:pPr>
        <w:pStyle w:val="Heading1"/>
        <w:rPr>
          <w:sz w:val="24"/>
        </w:rPr>
      </w:pPr>
      <w:r w:rsidRPr="00703433">
        <w:rPr>
          <w:sz w:val="24"/>
        </w:rPr>
        <w:t>Supplies</w:t>
      </w:r>
    </w:p>
    <w:p w14:paraId="1C568BCF" w14:textId="00EB3B70" w:rsidR="00F042EF" w:rsidRDefault="00CB41ED" w:rsidP="00421DEC">
      <w:pPr>
        <w:rPr>
          <w:rStyle w:val="Heading2Char"/>
          <w:sz w:val="24"/>
        </w:rPr>
      </w:pPr>
      <w:r>
        <w:rPr>
          <w:rStyle w:val="Heading2Char"/>
          <w:sz w:val="24"/>
        </w:rPr>
        <w:t>Large Pot</w:t>
      </w:r>
    </w:p>
    <w:p w14:paraId="5B53D608" w14:textId="09032CCD" w:rsidR="00CB41ED" w:rsidRDefault="00CB41ED" w:rsidP="00421DEC">
      <w:pPr>
        <w:rPr>
          <w:rStyle w:val="Heading2Char"/>
          <w:sz w:val="24"/>
        </w:rPr>
      </w:pPr>
      <w:r>
        <w:rPr>
          <w:rStyle w:val="Heading2Char"/>
          <w:sz w:val="24"/>
        </w:rPr>
        <w:t>Medium Pot</w:t>
      </w:r>
    </w:p>
    <w:p w14:paraId="1B54B19A" w14:textId="68607806" w:rsidR="00CB41ED" w:rsidRDefault="00CB41ED" w:rsidP="00421DEC">
      <w:pPr>
        <w:rPr>
          <w:rStyle w:val="Heading2Char"/>
          <w:sz w:val="24"/>
        </w:rPr>
      </w:pPr>
      <w:r>
        <w:rPr>
          <w:rStyle w:val="Heading2Char"/>
          <w:sz w:val="24"/>
        </w:rPr>
        <w:t>Small frying pan</w:t>
      </w:r>
    </w:p>
    <w:p w14:paraId="29C41887" w14:textId="3A1E7810" w:rsidR="00421DEC" w:rsidRDefault="00421DEC" w:rsidP="00421DEC">
      <w:pPr>
        <w:pStyle w:val="Heading1"/>
        <w:rPr>
          <w:sz w:val="24"/>
        </w:rPr>
      </w:pPr>
      <w:r w:rsidRPr="00703433">
        <w:rPr>
          <w:sz w:val="24"/>
        </w:rPr>
        <w:t>Ingredients</w:t>
      </w:r>
    </w:p>
    <w:p w14:paraId="6E10A1DE" w14:textId="6646F5CD" w:rsidR="00CB41ED" w:rsidRDefault="00CB41ED" w:rsidP="004B3550">
      <w:pPr>
        <w:rPr>
          <w:rFonts w:asciiTheme="majorHAnsi" w:hAnsiTheme="majorHAnsi"/>
        </w:rPr>
      </w:pPr>
      <w:r>
        <w:rPr>
          <w:rFonts w:asciiTheme="majorHAnsi" w:hAnsiTheme="majorHAnsi"/>
        </w:rPr>
        <w:t>.5lb dry pinto beans</w:t>
      </w:r>
    </w:p>
    <w:p w14:paraId="06F83521" w14:textId="14EA1C10" w:rsidR="00CB41ED" w:rsidRDefault="00CB41ED" w:rsidP="004B3550">
      <w:pPr>
        <w:rPr>
          <w:rFonts w:asciiTheme="majorHAnsi" w:hAnsiTheme="majorHAnsi"/>
        </w:rPr>
      </w:pPr>
      <w:r>
        <w:rPr>
          <w:rFonts w:asciiTheme="majorHAnsi" w:hAnsiTheme="majorHAnsi"/>
        </w:rPr>
        <w:t>1 cup dry rice</w:t>
      </w:r>
    </w:p>
    <w:p w14:paraId="3D4BC326" w14:textId="0270B224" w:rsidR="00D112C8" w:rsidRDefault="00CB41ED" w:rsidP="004B3550">
      <w:pPr>
        <w:rPr>
          <w:rFonts w:asciiTheme="majorHAnsi" w:hAnsiTheme="majorHAnsi"/>
        </w:rPr>
      </w:pPr>
      <w:r>
        <w:rPr>
          <w:rFonts w:asciiTheme="majorHAnsi" w:hAnsiTheme="majorHAnsi"/>
        </w:rPr>
        <w:t>1 red onion</w:t>
      </w:r>
    </w:p>
    <w:p w14:paraId="564283DB" w14:textId="3483DAF3" w:rsidR="00CB41ED" w:rsidRDefault="00CB41ED" w:rsidP="004B3550">
      <w:pPr>
        <w:rPr>
          <w:rFonts w:asciiTheme="majorHAnsi" w:hAnsiTheme="majorHAnsi"/>
        </w:rPr>
      </w:pPr>
      <w:r>
        <w:rPr>
          <w:rFonts w:asciiTheme="majorHAnsi" w:hAnsiTheme="majorHAnsi"/>
        </w:rPr>
        <w:t>1 avocado</w:t>
      </w:r>
    </w:p>
    <w:p w14:paraId="2CE40CA2" w14:textId="53FF477A" w:rsidR="00CB41ED" w:rsidRDefault="00CB41ED" w:rsidP="004B355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 </w:t>
      </w:r>
      <w:proofErr w:type="spellStart"/>
      <w:r>
        <w:rPr>
          <w:rFonts w:asciiTheme="majorHAnsi" w:hAnsiTheme="majorHAnsi"/>
        </w:rPr>
        <w:t>roma</w:t>
      </w:r>
      <w:proofErr w:type="spellEnd"/>
      <w:r>
        <w:rPr>
          <w:rFonts w:asciiTheme="majorHAnsi" w:hAnsiTheme="majorHAnsi"/>
        </w:rPr>
        <w:t xml:space="preserve"> tomato</w:t>
      </w:r>
    </w:p>
    <w:p w14:paraId="26384493" w14:textId="0365EAC4" w:rsidR="00CB41ED" w:rsidRDefault="00CB41ED" w:rsidP="004B3550">
      <w:pPr>
        <w:rPr>
          <w:rFonts w:asciiTheme="majorHAnsi" w:hAnsiTheme="majorHAnsi"/>
        </w:rPr>
      </w:pPr>
      <w:r>
        <w:rPr>
          <w:rFonts w:asciiTheme="majorHAnsi" w:hAnsiTheme="majorHAnsi"/>
        </w:rPr>
        <w:t>½ of a lime</w:t>
      </w:r>
    </w:p>
    <w:p w14:paraId="77EC13B4" w14:textId="21C55CA9" w:rsidR="00CB41ED" w:rsidRDefault="00CB41ED" w:rsidP="004B3550">
      <w:pPr>
        <w:rPr>
          <w:rFonts w:asciiTheme="majorHAnsi" w:hAnsiTheme="majorHAnsi"/>
        </w:rPr>
      </w:pPr>
      <w:r>
        <w:rPr>
          <w:rFonts w:asciiTheme="majorHAnsi" w:hAnsiTheme="majorHAnsi"/>
        </w:rPr>
        <w:t>2 large tortillas</w:t>
      </w:r>
      <w:bookmarkStart w:id="0" w:name="_GoBack"/>
      <w:bookmarkEnd w:id="0"/>
    </w:p>
    <w:p w14:paraId="6F0444CA" w14:textId="14965539" w:rsidR="008A12D9" w:rsidRPr="00CB41ED" w:rsidRDefault="00CB41ED" w:rsidP="00CB41ED">
      <w:pPr>
        <w:rPr>
          <w:rFonts w:asciiTheme="majorHAnsi" w:hAnsiTheme="majorHAnsi"/>
        </w:rPr>
        <w:sectPr w:rsidR="008A12D9" w:rsidRPr="00CB41ED" w:rsidSect="00992354">
          <w:type w:val="continuous"/>
          <w:pgSz w:w="12240" w:h="15840" w:code="1"/>
          <w:pgMar w:top="720" w:right="720" w:bottom="720" w:left="720" w:header="432" w:footer="720" w:gutter="0"/>
          <w:cols w:num="2" w:space="720"/>
          <w:titlePg/>
          <w:docGrid w:linePitch="408"/>
        </w:sectPr>
      </w:pPr>
      <w:r>
        <w:rPr>
          <w:rFonts w:asciiTheme="majorHAnsi" w:hAnsiTheme="majorHAnsi"/>
        </w:rPr>
        <w:t>Mexican cheese</w:t>
      </w:r>
    </w:p>
    <w:sdt>
      <w:sdtPr>
        <w:rPr>
          <w:szCs w:val="26"/>
        </w:rPr>
        <w:id w:val="-1280023446"/>
        <w:placeholder>
          <w:docPart w:val="3B71848F6CC3264693428D292AC23B9B"/>
        </w:placeholder>
        <w:temporary/>
        <w:showingPlcHdr/>
        <w15:appearance w15:val="hidden"/>
      </w:sdtPr>
      <w:sdtEndPr>
        <w:rPr>
          <w:szCs w:val="32"/>
        </w:rPr>
      </w:sdtEndPr>
      <w:sdtContent>
        <w:p w14:paraId="11CFFEE8" w14:textId="77777777" w:rsidR="00421DEC" w:rsidRDefault="00421DEC" w:rsidP="00421DEC">
          <w:pPr>
            <w:pStyle w:val="Heading1"/>
          </w:pPr>
          <w:r>
            <w:t>Directions</w:t>
          </w:r>
        </w:p>
      </w:sdtContent>
    </w:sdt>
    <w:p w14:paraId="6AD53CB2" w14:textId="4E12D4D2" w:rsidR="00D112C8" w:rsidRDefault="00CB41ED" w:rsidP="00421DEC">
      <w:pPr>
        <w:pStyle w:val="ListParagraph"/>
        <w:numPr>
          <w:ilvl w:val="0"/>
          <w:numId w:val="1"/>
        </w:numPr>
      </w:pPr>
      <w:r>
        <w:t xml:space="preserve">Soak the </w:t>
      </w:r>
      <w:r w:rsidRPr="00CB41ED">
        <w:rPr>
          <w:b/>
        </w:rPr>
        <w:t>beans</w:t>
      </w:r>
      <w:r>
        <w:t xml:space="preserve"> overnight. Cook according to the package. </w:t>
      </w:r>
    </w:p>
    <w:p w14:paraId="0D50B34E" w14:textId="4CB01038" w:rsidR="00CB41ED" w:rsidRDefault="00CB41ED" w:rsidP="00421DEC">
      <w:pPr>
        <w:pStyle w:val="ListParagraph"/>
        <w:numPr>
          <w:ilvl w:val="0"/>
          <w:numId w:val="1"/>
        </w:numPr>
      </w:pPr>
      <w:r>
        <w:t xml:space="preserve">Cook the </w:t>
      </w:r>
      <w:r w:rsidRPr="00CB41ED">
        <w:rPr>
          <w:b/>
        </w:rPr>
        <w:t>rice</w:t>
      </w:r>
      <w:r>
        <w:t xml:space="preserve"> according to the package.</w:t>
      </w:r>
    </w:p>
    <w:p w14:paraId="63E48376" w14:textId="557CA4E8" w:rsidR="00CB41ED" w:rsidRDefault="00CB41ED" w:rsidP="00421DEC">
      <w:pPr>
        <w:pStyle w:val="ListParagraph"/>
        <w:numPr>
          <w:ilvl w:val="0"/>
          <w:numId w:val="1"/>
        </w:numPr>
      </w:pPr>
      <w:r>
        <w:t xml:space="preserve">Dice the </w:t>
      </w:r>
      <w:r>
        <w:rPr>
          <w:b/>
        </w:rPr>
        <w:t>onion</w:t>
      </w:r>
      <w:r>
        <w:t xml:space="preserve"> and </w:t>
      </w:r>
      <w:r>
        <w:rPr>
          <w:b/>
        </w:rPr>
        <w:t>tomato</w:t>
      </w:r>
      <w:r>
        <w:t xml:space="preserve">. Add oil to the frying pan and cook the </w:t>
      </w:r>
      <w:r w:rsidRPr="00CB41ED">
        <w:rPr>
          <w:b/>
        </w:rPr>
        <w:t>onion</w:t>
      </w:r>
      <w:r>
        <w:t xml:space="preserve"> over medium heat. Add in the </w:t>
      </w:r>
      <w:r w:rsidRPr="00CB41ED">
        <w:rPr>
          <w:b/>
        </w:rPr>
        <w:t>tomato</w:t>
      </w:r>
      <w:r>
        <w:t xml:space="preserve"> and cook for an additional minute.</w:t>
      </w:r>
    </w:p>
    <w:p w14:paraId="29CF37F7" w14:textId="3B9AB209" w:rsidR="00CB41ED" w:rsidRDefault="00CB41ED" w:rsidP="00421DEC">
      <w:pPr>
        <w:pStyle w:val="ListParagraph"/>
        <w:numPr>
          <w:ilvl w:val="0"/>
          <w:numId w:val="1"/>
        </w:numPr>
      </w:pPr>
      <w:r>
        <w:t xml:space="preserve">Create guacamole with the </w:t>
      </w:r>
      <w:r>
        <w:rPr>
          <w:b/>
        </w:rPr>
        <w:t>avocado</w:t>
      </w:r>
      <w:r>
        <w:t xml:space="preserve"> by cutting it in half, scooping it out, and mashing it.</w:t>
      </w:r>
    </w:p>
    <w:p w14:paraId="38ACE2E1" w14:textId="62616955" w:rsidR="00CB41ED" w:rsidRDefault="00C30850" w:rsidP="00421DEC">
      <w:pPr>
        <w:pStyle w:val="ListParagraph"/>
        <w:numPr>
          <w:ilvl w:val="0"/>
          <w:numId w:val="1"/>
        </w:numPr>
      </w:pPr>
      <w:r>
        <w:t xml:space="preserve">Add </w:t>
      </w:r>
      <w:r w:rsidRPr="00C30850">
        <w:rPr>
          <w:b/>
        </w:rPr>
        <w:t>Mexican cheese</w:t>
      </w:r>
      <w:r>
        <w:t xml:space="preserve"> to two </w:t>
      </w:r>
      <w:r>
        <w:rPr>
          <w:b/>
        </w:rPr>
        <w:t xml:space="preserve">tortillas </w:t>
      </w:r>
      <w:r>
        <w:t xml:space="preserve">and microwave for 30 seconds. Then add the </w:t>
      </w:r>
      <w:r w:rsidRPr="00C30850">
        <w:rPr>
          <w:b/>
        </w:rPr>
        <w:t xml:space="preserve">pinto beans </w:t>
      </w:r>
      <w:r>
        <w:t xml:space="preserve">and </w:t>
      </w:r>
      <w:r w:rsidRPr="00C30850">
        <w:rPr>
          <w:b/>
        </w:rPr>
        <w:t>rice</w:t>
      </w:r>
      <w:r>
        <w:t xml:space="preserve">. Top with the </w:t>
      </w:r>
      <w:r>
        <w:rPr>
          <w:b/>
        </w:rPr>
        <w:t>tomato</w:t>
      </w:r>
      <w:r>
        <w:t xml:space="preserve">, </w:t>
      </w:r>
      <w:r>
        <w:rPr>
          <w:b/>
        </w:rPr>
        <w:t>red onion</w:t>
      </w:r>
      <w:r>
        <w:t xml:space="preserve">, </w:t>
      </w:r>
      <w:r>
        <w:rPr>
          <w:b/>
        </w:rPr>
        <w:t>guacamole</w:t>
      </w:r>
      <w:r>
        <w:t>, and a squeeze of the lime.</w:t>
      </w:r>
    </w:p>
    <w:sectPr w:rsidR="00CB41ED">
      <w:footerReference w:type="default" r:id="rId8"/>
      <w:pgSz w:w="12240" w:h="15840" w:code="1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6E1F5" w14:textId="77777777" w:rsidR="0075622B" w:rsidRDefault="0075622B">
      <w:pPr>
        <w:spacing w:after="0" w:line="240" w:lineRule="auto"/>
      </w:pPr>
      <w:r>
        <w:separator/>
      </w:r>
    </w:p>
  </w:endnote>
  <w:endnote w:type="continuationSeparator" w:id="0">
    <w:p w14:paraId="006706D5" w14:textId="77777777" w:rsidR="0075622B" w:rsidRDefault="0075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0744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A74494" w14:textId="77777777" w:rsidR="00421DEC" w:rsidRDefault="00421DE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18203" w14:textId="77777777" w:rsidR="000A60C2" w:rsidRDefault="00C20E9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A0C71" w14:textId="77777777" w:rsidR="0075622B" w:rsidRDefault="0075622B">
      <w:pPr>
        <w:spacing w:after="0" w:line="240" w:lineRule="auto"/>
      </w:pPr>
      <w:r>
        <w:separator/>
      </w:r>
    </w:p>
  </w:footnote>
  <w:footnote w:type="continuationSeparator" w:id="0">
    <w:p w14:paraId="75A9B345" w14:textId="77777777" w:rsidR="0075622B" w:rsidRDefault="00756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46C11"/>
    <w:multiLevelType w:val="hybridMultilevel"/>
    <w:tmpl w:val="83E2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9D"/>
    <w:rsid w:val="0007462D"/>
    <w:rsid w:val="000769FD"/>
    <w:rsid w:val="000A60C2"/>
    <w:rsid w:val="00160FC6"/>
    <w:rsid w:val="001E23F8"/>
    <w:rsid w:val="00212C15"/>
    <w:rsid w:val="002C79F3"/>
    <w:rsid w:val="0032222D"/>
    <w:rsid w:val="00335726"/>
    <w:rsid w:val="00336CF1"/>
    <w:rsid w:val="00421DEC"/>
    <w:rsid w:val="004B3550"/>
    <w:rsid w:val="00550DF9"/>
    <w:rsid w:val="00590EA6"/>
    <w:rsid w:val="005C42BD"/>
    <w:rsid w:val="005E711E"/>
    <w:rsid w:val="00703433"/>
    <w:rsid w:val="00721798"/>
    <w:rsid w:val="0075622B"/>
    <w:rsid w:val="00786D9D"/>
    <w:rsid w:val="007E0BDC"/>
    <w:rsid w:val="00833613"/>
    <w:rsid w:val="008A12D9"/>
    <w:rsid w:val="008A18E8"/>
    <w:rsid w:val="008F372D"/>
    <w:rsid w:val="00992354"/>
    <w:rsid w:val="009F5144"/>
    <w:rsid w:val="00A106F0"/>
    <w:rsid w:val="00A1543B"/>
    <w:rsid w:val="00A847C7"/>
    <w:rsid w:val="00B07921"/>
    <w:rsid w:val="00B61EA1"/>
    <w:rsid w:val="00C20E94"/>
    <w:rsid w:val="00C30850"/>
    <w:rsid w:val="00C8704F"/>
    <w:rsid w:val="00CB41ED"/>
    <w:rsid w:val="00D112C8"/>
    <w:rsid w:val="00E01505"/>
    <w:rsid w:val="00E329EC"/>
    <w:rsid w:val="00E92498"/>
    <w:rsid w:val="00EC001E"/>
    <w:rsid w:val="00F042EF"/>
    <w:rsid w:val="00F52333"/>
    <w:rsid w:val="00F54C5D"/>
    <w:rsid w:val="00F9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6A78A"/>
  <w15:chartTrackingRefBased/>
  <w15:docId w15:val="{14F66814-160B-DA46-8749-C22CF0A5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DE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/>
      <w:contextualSpacing/>
      <w:outlineLvl w:val="2"/>
    </w:pPr>
    <w:rPr>
      <w:rFonts w:eastAsiaTheme="majorEastAsia" w:cstheme="majorBidi"/>
      <w:i/>
      <w:color w:val="776B67" w:themeColor="accent2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i/>
      <w:color w:val="776B67" w:themeColor="accen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b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776B67" w:themeColor="accent2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/>
      <w:outlineLvl w:val="8"/>
    </w:pPr>
    <w:rPr>
      <w:rFonts w:eastAsiaTheme="majorEastAsia" w:cstheme="majorBidi"/>
      <w:i/>
      <w:iCs/>
      <w:color w:val="776B67" w:themeColor="accen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 w:line="240" w:lineRule="auto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hAnsiTheme="majorHAnsi"/>
      <w:b/>
      <w:caps/>
      <w:color w:val="FFFFFF" w:themeColor="background1"/>
      <w:spacing w:val="12"/>
      <w:sz w:val="30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sz w:val="3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rFonts w:asciiTheme="majorHAnsi" w:hAnsiTheme="majorHAnsi"/>
      <w:i/>
      <w:iCs/>
      <w:color w:val="50345E" w:themeColor="accent1"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rFonts w:asciiTheme="majorHAnsi" w:hAnsiTheme="majorHAnsi"/>
      <w:b/>
      <w:i/>
      <w:iCs/>
      <w:color w:val="50345E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rFonts w:asciiTheme="majorHAnsi" w:hAnsiTheme="majorHAnsi"/>
      <w:b/>
      <w:i/>
      <w:iCs/>
      <w:color w:val="50345E" w:themeColor="accent1"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/>
    </w:pPr>
    <w:rPr>
      <w:color w:val="FFFFFF" w:themeColor="background1"/>
      <w:sz w:val="3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Pr>
      <w:color w:val="FFFFFF" w:themeColor="background1"/>
      <w:sz w:val="30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  <w:style w:type="paragraph" w:styleId="ListParagraph">
    <w:name w:val="List Paragraph"/>
    <w:basedOn w:val="Normal"/>
    <w:uiPriority w:val="34"/>
    <w:unhideWhenUsed/>
    <w:qFormat/>
    <w:rsid w:val="0078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bennet/Library/Containers/com.microsoft.Word/Data/Library/Application%20Support/Microsoft/Office/16.0/DTS/en-US%7bE6C241EF-18E9-1E46-8285-8F5AD3F78C4B%7d/%7b84FC9522-C78E-D445-ABDD-99DD27D0EC86%7dtf100020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71848F6CC3264693428D292AC23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9CF34-0C68-984E-AF6D-7F50840C0F29}"/>
      </w:docPartPr>
      <w:docPartBody>
        <w:p w:rsidR="009877BD" w:rsidRDefault="00940DD6" w:rsidP="00940DD6">
          <w:pPr>
            <w:pStyle w:val="3B71848F6CC3264693428D292AC23B9B"/>
          </w:pPr>
          <w:r>
            <w:t>Directions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28"/>
    <w:rsid w:val="000C0894"/>
    <w:rsid w:val="000D2221"/>
    <w:rsid w:val="004F69E7"/>
    <w:rsid w:val="007B712E"/>
    <w:rsid w:val="007D757B"/>
    <w:rsid w:val="008F7C48"/>
    <w:rsid w:val="00940DD6"/>
    <w:rsid w:val="009877BD"/>
    <w:rsid w:val="00DA5498"/>
    <w:rsid w:val="00E7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C28"/>
    <w:pPr>
      <w:keepNext/>
      <w:keepLines/>
      <w:spacing w:before="240" w:after="160" w:line="288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30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83C82B27A064F9F666AEA1CCD2CD0">
    <w:name w:val="58E83C82B27A064F9F666AEA1CCD2CD0"/>
  </w:style>
  <w:style w:type="paragraph" w:customStyle="1" w:styleId="EDB99CDBDF42024E906208776A98053F">
    <w:name w:val="EDB99CDBDF42024E906208776A98053F"/>
  </w:style>
  <w:style w:type="paragraph" w:customStyle="1" w:styleId="D11A0503EA034B4DBBC446D922D327CF">
    <w:name w:val="D11A0503EA034B4DBBC446D922D327CF"/>
  </w:style>
  <w:style w:type="character" w:customStyle="1" w:styleId="Heading2Char">
    <w:name w:val="Heading 2 Char"/>
    <w:basedOn w:val="DefaultParagraphFont"/>
    <w:link w:val="Heading2"/>
    <w:uiPriority w:val="9"/>
    <w:rsid w:val="00E72C28"/>
    <w:rPr>
      <w:rFonts w:asciiTheme="majorHAnsi" w:eastAsiaTheme="majorEastAsia" w:hAnsiTheme="majorHAnsi" w:cstheme="majorBidi"/>
      <w:color w:val="C45911" w:themeColor="accent2" w:themeShade="BF"/>
      <w:sz w:val="30"/>
      <w:szCs w:val="26"/>
      <w:lang w:eastAsia="ja-JP"/>
    </w:rPr>
  </w:style>
  <w:style w:type="paragraph" w:customStyle="1" w:styleId="1DF94FB514C4EA4D85C415ACA8667FDF">
    <w:name w:val="1DF94FB514C4EA4D85C415ACA8667FDF"/>
  </w:style>
  <w:style w:type="paragraph" w:customStyle="1" w:styleId="23238F7012D8BB4AAD8381BC59956CC5">
    <w:name w:val="23238F7012D8BB4AAD8381BC59956CC5"/>
  </w:style>
  <w:style w:type="paragraph" w:customStyle="1" w:styleId="D47089B87DD6B445A2EC50293227ACA3">
    <w:name w:val="D47089B87DD6B445A2EC50293227ACA3"/>
  </w:style>
  <w:style w:type="paragraph" w:customStyle="1" w:styleId="EA29104F7630A24E85AD0AC318F22230">
    <w:name w:val="EA29104F7630A24E85AD0AC318F22230"/>
    <w:rsid w:val="00E72C28"/>
  </w:style>
  <w:style w:type="paragraph" w:customStyle="1" w:styleId="E2542D97FAE42E46952BC319D6E84277">
    <w:name w:val="E2542D97FAE42E46952BC319D6E84277"/>
    <w:rsid w:val="00E72C28"/>
  </w:style>
  <w:style w:type="paragraph" w:customStyle="1" w:styleId="3B71848F6CC3264693428D292AC23B9B">
    <w:name w:val="3B71848F6CC3264693428D292AC23B9B"/>
    <w:rsid w:val="00940DD6"/>
  </w:style>
  <w:style w:type="paragraph" w:customStyle="1" w:styleId="D489F1C02BCB8E45AEAACDCF191B9267">
    <w:name w:val="D489F1C02BCB8E45AEAACDCF191B9267"/>
    <w:rsid w:val="009877BD"/>
  </w:style>
  <w:style w:type="paragraph" w:customStyle="1" w:styleId="31B0B6697DD64643A60E8DE0A7B8D736">
    <w:name w:val="31B0B6697DD64643A60E8DE0A7B8D736"/>
    <w:rsid w:val="009877BD"/>
  </w:style>
  <w:style w:type="paragraph" w:customStyle="1" w:styleId="959200A9AA2AAA49825ED6DE9EAED56F">
    <w:name w:val="959200A9AA2AAA49825ED6DE9EAED56F"/>
    <w:rsid w:val="009877BD"/>
  </w:style>
  <w:style w:type="paragraph" w:customStyle="1" w:styleId="891ECB1E0A3850468AFE101BC936BA37">
    <w:name w:val="891ECB1E0A3850468AFE101BC936BA37"/>
    <w:rsid w:val="009877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{84FC9522-C78E-D445-ABDD-99DD27D0EC86}tf10002085.dotx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ibennet</cp:lastModifiedBy>
  <cp:revision>2</cp:revision>
  <dcterms:created xsi:type="dcterms:W3CDTF">2020-05-30T21:33:00Z</dcterms:created>
  <dcterms:modified xsi:type="dcterms:W3CDTF">2020-05-30T21:33:00Z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</Properties>
</file>